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579E8042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9537F8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384A26B" w:rsidR="00547F36" w:rsidRPr="001E6010" w:rsidRDefault="00E6322D">
            <w:pPr>
              <w:pStyle w:val="Informazionisullostudente"/>
            </w:pPr>
            <w:r>
              <w:t>Elena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9A88F94" w:rsidR="00547F36" w:rsidRPr="001E6010" w:rsidRDefault="00E6322D">
            <w:pPr>
              <w:pStyle w:val="Informazionisullostudente"/>
            </w:pPr>
            <w:r>
              <w:t>Zazzetti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0222D2C" w:rsidR="00547F36" w:rsidRPr="001E6010" w:rsidRDefault="00E6322D">
            <w:pPr>
              <w:pStyle w:val="Informazionisullostudente"/>
            </w:pPr>
            <w:r>
              <w:t>05/03/2021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722A079D" w14:textId="77777777" w:rsidR="009537F8" w:rsidRPr="001E6010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Quale/i delle seguenti affermazioni è esatta  riguardo la connection string?</w:t>
      </w:r>
      <w:r w:rsidRPr="001E6010">
        <w:rPr>
          <w:rFonts w:cstheme="minorHAnsi"/>
          <w:sz w:val="16"/>
          <w:szCs w:val="16"/>
        </w:rPr>
        <w:tab/>
      </w:r>
      <w:r w:rsidRPr="001E6010">
        <w:rPr>
          <w:rFonts w:cstheme="minorHAnsi"/>
          <w:sz w:val="16"/>
          <w:szCs w:val="16"/>
        </w:rPr>
        <w:tab/>
      </w:r>
    </w:p>
    <w:p w14:paraId="5172F71D" w14:textId="78C9F800" w:rsidR="009537F8" w:rsidRPr="001E6010" w:rsidRDefault="00977326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2C96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</w:t>
      </w:r>
      <w:r w:rsidR="009537F8">
        <w:rPr>
          <w:rFonts w:cstheme="minorHAnsi"/>
          <w:sz w:val="16"/>
          <w:szCs w:val="16"/>
        </w:rPr>
        <w:t xml:space="preserve"> La connection string</w:t>
      </w:r>
      <w:r w:rsidR="009537F8" w:rsidRPr="001E6010">
        <w:rPr>
          <w:rFonts w:cstheme="minorHAnsi"/>
          <w:sz w:val="16"/>
          <w:szCs w:val="16"/>
        </w:rPr>
        <w:t xml:space="preserve"> </w:t>
      </w:r>
      <w:r w:rsidR="009537F8">
        <w:rPr>
          <w:rFonts w:cstheme="minorHAnsi"/>
          <w:sz w:val="16"/>
          <w:szCs w:val="16"/>
        </w:rPr>
        <w:t>è un oggetto che gestisce la connessione a un database</w:t>
      </w:r>
    </w:p>
    <w:p w14:paraId="427EEEB9" w14:textId="0641B84F" w:rsidR="009537F8" w:rsidRPr="001E6010" w:rsidRDefault="00977326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346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La connection string è una stringa che fornisce i parametri di inizializzazione per creare una connessione</w:t>
      </w:r>
    </w:p>
    <w:p w14:paraId="1A990B39" w14:textId="50BCA98F" w:rsidR="009537F8" w:rsidRPr="00B219E6" w:rsidRDefault="00977326" w:rsidP="009537F8">
      <w:pPr>
        <w:pStyle w:val="ListParagraph"/>
        <w:ind w:left="360" w:firstLine="360"/>
        <w:rPr>
          <w:rFonts w:cstheme="minorHAnsi"/>
          <w:sz w:val="16"/>
          <w:szCs w:val="16"/>
          <w:u w:val="single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346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La connection string è composta da valori in formato chiave-valore</w:t>
      </w:r>
    </w:p>
    <w:p w14:paraId="7C503F47" w14:textId="5133F15F" w:rsidR="009537F8" w:rsidRPr="001E6010" w:rsidRDefault="00977326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346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Se un utente accede al db da diverse postazioni, la connection string cambia</w:t>
      </w:r>
    </w:p>
    <w:p w14:paraId="2D988220" w14:textId="77777777" w:rsidR="009537F8" w:rsidRPr="001E6010" w:rsidRDefault="009537F8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4EC4DEDD" w14:textId="77777777" w:rsidR="009537F8" w:rsidRPr="001E6010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Quale/i degli oggetti seguenti sono  forniti da un provider per gestire l’accesso ai dati?</w:t>
      </w:r>
    </w:p>
    <w:p w14:paraId="71A6AAEF" w14:textId="459AF3EC" w:rsidR="009537F8" w:rsidRPr="001E6010" w:rsidRDefault="00977326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346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Connection</w:t>
      </w:r>
    </w:p>
    <w:p w14:paraId="21F88D2F" w14:textId="77777777" w:rsidR="009537F8" w:rsidRPr="001E6010" w:rsidRDefault="00977326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37F8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DataSet</w:t>
      </w:r>
    </w:p>
    <w:p w14:paraId="574D0F60" w14:textId="396EEA96" w:rsidR="009537F8" w:rsidRPr="0036481C" w:rsidRDefault="00977326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346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Command</w:t>
      </w:r>
    </w:p>
    <w:p w14:paraId="4253C4C5" w14:textId="77777777" w:rsidR="009537F8" w:rsidRDefault="00977326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37F8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DataTable</w:t>
      </w:r>
    </w:p>
    <w:p w14:paraId="22B08CD0" w14:textId="77777777" w:rsidR="009537F8" w:rsidRDefault="009537F8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6A16D9D5" w14:textId="77777777" w:rsidR="009537F8" w:rsidRPr="001E6010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Quale/i delle seguenti affermazioni è vera riguardo ai DataSet?</w:t>
      </w:r>
    </w:p>
    <w:p w14:paraId="09AFAB28" w14:textId="77777777" w:rsidR="009537F8" w:rsidRPr="001E6010" w:rsidRDefault="00977326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2054504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37F8" w:rsidRPr="001E6010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Il Dataset dipende da un’unica sorgente di dati</w:t>
      </w:r>
    </w:p>
    <w:p w14:paraId="3345CACA" w14:textId="36F23A49" w:rsidR="009537F8" w:rsidRPr="001E6010" w:rsidRDefault="00977326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020624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346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Il Dataset contiene righe e colonne di dati</w:t>
      </w:r>
    </w:p>
    <w:p w14:paraId="17817623" w14:textId="66545E0D" w:rsidR="009537F8" w:rsidRPr="001E6010" w:rsidRDefault="00977326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166347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346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Il Dataset può gestire sorgenti di dati multiple</w:t>
      </w:r>
    </w:p>
    <w:p w14:paraId="5C9DCC85" w14:textId="6756F9FF" w:rsidR="009537F8" w:rsidRPr="00F26F54" w:rsidRDefault="00977326" w:rsidP="009537F8">
      <w:pPr>
        <w:pStyle w:val="ListParagraph"/>
        <w:ind w:left="360" w:firstLine="360"/>
        <w:rPr>
          <w:rFonts w:cstheme="minorHAnsi"/>
          <w:sz w:val="16"/>
          <w:szCs w:val="16"/>
          <w:u w:val="single"/>
        </w:rPr>
      </w:pPr>
      <w:sdt>
        <w:sdtPr>
          <w:rPr>
            <w:rFonts w:cstheme="minorHAnsi"/>
            <w:sz w:val="16"/>
            <w:szCs w:val="16"/>
          </w:rPr>
          <w:id w:val="-2186724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346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9537F8" w:rsidRPr="001E6010">
        <w:rPr>
          <w:rFonts w:cstheme="minorHAnsi"/>
          <w:sz w:val="16"/>
          <w:szCs w:val="16"/>
        </w:rPr>
        <w:t xml:space="preserve">  </w:t>
      </w:r>
      <w:r w:rsidR="009537F8">
        <w:rPr>
          <w:rFonts w:cstheme="minorHAnsi"/>
          <w:sz w:val="16"/>
          <w:szCs w:val="16"/>
        </w:rPr>
        <w:t>Il DataSet è composto da una gerarchia ad “albero”</w:t>
      </w:r>
    </w:p>
    <w:p w14:paraId="2CBBDFD0" w14:textId="77777777" w:rsidR="009537F8" w:rsidRPr="001E6010" w:rsidRDefault="009537F8" w:rsidP="009537F8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232C2A0" w14:textId="01A94AFE" w:rsidR="009537F8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come funziona una connection pool</w:t>
      </w:r>
    </w:p>
    <w:p w14:paraId="56AEB269" w14:textId="00CBEC83" w:rsidR="00543468" w:rsidRPr="009537F8" w:rsidRDefault="00543468" w:rsidP="0054346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La connection pool è l’insieme delle connessioni attive di cui predisponde il database che permettono a più client di connettersi al database. Quando il client richiede una connessione, non se ne crea una nuova ma utilizza una delle connessioni della connection pool. Quando al client non è più necessaria, si staccherà dalla connessione ma questa non verrà chiusa.</w:t>
      </w:r>
      <w:r w:rsidR="00B54FFF">
        <w:rPr>
          <w:rFonts w:cstheme="minorHAnsi"/>
          <w:i/>
          <w:iCs/>
          <w:sz w:val="16"/>
          <w:szCs w:val="16"/>
        </w:rPr>
        <w:t xml:space="preserve"> </w:t>
      </w:r>
      <w:r w:rsidR="005A5B1E">
        <w:rPr>
          <w:rFonts w:cstheme="minorHAnsi"/>
          <w:i/>
          <w:iCs/>
          <w:sz w:val="16"/>
          <w:szCs w:val="16"/>
        </w:rPr>
        <w:t xml:space="preserve">Il database quindi manterrà delle connessioni attive senza ricrearne ad ogni richiesta. </w:t>
      </w:r>
      <w:r w:rsidR="00B54FFF">
        <w:rPr>
          <w:rFonts w:cstheme="minorHAnsi"/>
          <w:i/>
          <w:iCs/>
          <w:sz w:val="16"/>
          <w:szCs w:val="16"/>
        </w:rPr>
        <w:t>Nel caso in cui tutte le connessioni siano occupate, una nuova richiesta rimarrà in attesa fino alla fine del timeout (specificato nella connection string) o fino a che non si liberi una connessione.</w:t>
      </w:r>
    </w:p>
    <w:p w14:paraId="106126EE" w14:textId="77777777" w:rsidR="009537F8" w:rsidRPr="001E6010" w:rsidRDefault="009537F8" w:rsidP="009537F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A671B4F" w14:textId="42F2B2D5" w:rsidR="009537F8" w:rsidRDefault="009537F8" w:rsidP="00B05697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le differenze tra le modalità di connessione al database</w:t>
      </w:r>
    </w:p>
    <w:p w14:paraId="73C3640D" w14:textId="392F5E79" w:rsidR="00B05697" w:rsidRDefault="00B05697" w:rsidP="00B0569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Con ADO.NET è possibile accedere ai dati in due modalità: la modalità connessa e disconnessa.</w:t>
      </w:r>
      <w:r w:rsidR="00304CB9">
        <w:rPr>
          <w:rFonts w:cstheme="minorHAnsi"/>
          <w:i/>
          <w:iCs/>
          <w:sz w:val="16"/>
          <w:szCs w:val="16"/>
        </w:rPr>
        <w:t xml:space="preserve"> La modalità connessa è utilizzata per la sola lettura e legge i record delle tabelle in maniera consecutiva. Le classi utilizzate sono Connection, che contiene le informazioni per la connessione alla sorgente di dati e contiene i metodi per aprire e chiudere la connessione, la classe Command che fa eseguire gli statem</w:t>
      </w:r>
      <w:r w:rsidR="00695F72">
        <w:rPr>
          <w:rFonts w:cstheme="minorHAnsi"/>
          <w:i/>
          <w:iCs/>
          <w:sz w:val="16"/>
          <w:szCs w:val="16"/>
        </w:rPr>
        <w:t>ent SQL (query, stored procedure..)</w:t>
      </w:r>
      <w:r w:rsidR="005B7A91">
        <w:rPr>
          <w:rFonts w:cstheme="minorHAnsi"/>
          <w:i/>
          <w:iCs/>
          <w:sz w:val="16"/>
          <w:szCs w:val="16"/>
        </w:rPr>
        <w:t>, Parameter per passare i parametri necessari e SqlDataReader che fa effettivamente l’accesso al dato, dato un comando e una connessione, è quello che esegue il comando.</w:t>
      </w:r>
    </w:p>
    <w:p w14:paraId="69481B33" w14:textId="1804A321" w:rsidR="00BD1E5B" w:rsidRDefault="00BD1E5B" w:rsidP="00B0569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La modalità disconnessa invece permette di manipolare i dati recuperati dalla sorgente dati in locale e riconciliarli con questa successivamente. Anche in questo caso c’è la connessione al database ma una volta recuperati i dati</w:t>
      </w:r>
      <w:r w:rsidR="00AB319F">
        <w:rPr>
          <w:rFonts w:cstheme="minorHAnsi"/>
          <w:i/>
          <w:iCs/>
          <w:sz w:val="16"/>
          <w:szCs w:val="16"/>
        </w:rPr>
        <w:t>,</w:t>
      </w:r>
      <w:r>
        <w:rPr>
          <w:rFonts w:cstheme="minorHAnsi"/>
          <w:i/>
          <w:iCs/>
          <w:sz w:val="16"/>
          <w:szCs w:val="16"/>
        </w:rPr>
        <w:t xml:space="preserve"> lavoro</w:t>
      </w:r>
      <w:r w:rsidR="00AB319F">
        <w:rPr>
          <w:rFonts w:cstheme="minorHAnsi"/>
          <w:i/>
          <w:iCs/>
          <w:sz w:val="16"/>
          <w:szCs w:val="16"/>
        </w:rPr>
        <w:t xml:space="preserve"> con i dati disconnessi indipendentemente dalla sorgente dei dati.</w:t>
      </w:r>
      <w:r w:rsidR="007E2738">
        <w:rPr>
          <w:rFonts w:cstheme="minorHAnsi"/>
          <w:i/>
          <w:iCs/>
          <w:sz w:val="16"/>
          <w:szCs w:val="16"/>
        </w:rPr>
        <w:t xml:space="preserve"> Le classi utilizzate in questa modalità sono DataSet, DataTable, DataColumn, DataRow, Constraint e DataRelation. In questo caso gli oggetti di tipo DataSet per esempio sono indipendenti dal tipo di database che ci ha fornito i dati.</w:t>
      </w:r>
      <w:r w:rsidR="00F50E5D">
        <w:rPr>
          <w:rFonts w:cstheme="minorHAnsi"/>
          <w:i/>
          <w:iCs/>
          <w:sz w:val="16"/>
          <w:szCs w:val="16"/>
        </w:rPr>
        <w:t xml:space="preserve"> Può essere quindi utilizzato con diverse origini dati.</w:t>
      </w:r>
      <w:r w:rsidR="00275DC0">
        <w:rPr>
          <w:rFonts w:cstheme="minorHAnsi"/>
          <w:i/>
          <w:iCs/>
          <w:sz w:val="16"/>
          <w:szCs w:val="16"/>
        </w:rPr>
        <w:t xml:space="preserve"> In modalità disconnessa inoltre c’è bisogno di un Adapter che fa da ponte tra il DataSet e il database. </w:t>
      </w:r>
    </w:p>
    <w:p w14:paraId="04F2F14C" w14:textId="77777777" w:rsidR="007C5A27" w:rsidRPr="00B05697" w:rsidRDefault="007C5A27" w:rsidP="00B0569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B063FDF" w14:textId="08BC6F1B" w:rsidR="009537F8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9537F8">
        <w:rPr>
          <w:rFonts w:cstheme="minorHAnsi"/>
          <w:i/>
          <w:iCs/>
          <w:sz w:val="16"/>
          <w:szCs w:val="16"/>
        </w:rPr>
        <w:t>Spiegare cosa è un DataAdapter e specificare in quale modalità si usa</w:t>
      </w:r>
    </w:p>
    <w:p w14:paraId="3FFF0147" w14:textId="30FD8BEB" w:rsidR="007C5A27" w:rsidRDefault="007C5A27" w:rsidP="007C5A2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Il DataAdapter si usa in modalità disconnessa e fa da ponte tra il DataSet locale e il database, a cui è connesso.</w:t>
      </w:r>
    </w:p>
    <w:p w14:paraId="080B9C2A" w14:textId="739164DD" w:rsidR="007C5A27" w:rsidRDefault="007C5A27" w:rsidP="007C5A2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L’</w:t>
      </w:r>
      <w:r w:rsidR="00F015FE">
        <w:rPr>
          <w:rFonts w:cstheme="minorHAnsi"/>
          <w:i/>
          <w:iCs/>
          <w:sz w:val="16"/>
          <w:szCs w:val="16"/>
        </w:rPr>
        <w:t>A</w:t>
      </w:r>
      <w:r>
        <w:rPr>
          <w:rFonts w:cstheme="minorHAnsi"/>
          <w:i/>
          <w:iCs/>
          <w:sz w:val="16"/>
          <w:szCs w:val="16"/>
        </w:rPr>
        <w:t xml:space="preserve">dapter utilizza Command per caricare i dati dal database al DataSet </w:t>
      </w:r>
      <w:r w:rsidR="00DC18BD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 xml:space="preserve"> per riportare le modifiche dal DataSet locale al database. L’</w:t>
      </w:r>
      <w:r w:rsidR="00756B39">
        <w:rPr>
          <w:rFonts w:cstheme="minorHAnsi"/>
          <w:i/>
          <w:iCs/>
          <w:sz w:val="16"/>
          <w:szCs w:val="16"/>
        </w:rPr>
        <w:t>A</w:t>
      </w:r>
      <w:r>
        <w:rPr>
          <w:rFonts w:cstheme="minorHAnsi"/>
          <w:i/>
          <w:iCs/>
          <w:sz w:val="16"/>
          <w:szCs w:val="16"/>
        </w:rPr>
        <w:t>dapter è quindi connesso al database e da questo prende i dati e li riconcilia dopo le modifiche apportate in locale. Ovviamente l’Adapter deve essere istruito per poter eseguire i comandi CRUD.</w:t>
      </w:r>
    </w:p>
    <w:p w14:paraId="19CD3B2F" w14:textId="32B5A0D2" w:rsidR="009537F8" w:rsidRDefault="009537F8" w:rsidP="009537F8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7CE76B75" w14:textId="5512592B" w:rsidR="00035B2E" w:rsidRDefault="00035B2E" w:rsidP="009537F8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3BF3B597" w14:textId="77777777" w:rsidR="00035B2E" w:rsidRPr="009537F8" w:rsidRDefault="00035B2E" w:rsidP="009537F8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1CA0CDBF" w14:textId="26344E1A" w:rsidR="009537F8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>Spiegare cosa è un’interfaccia ed eventuali differenze con una classe astratta. Descriverne il funzionamento con un esempio.</w:t>
      </w:r>
    </w:p>
    <w:p w14:paraId="3FA4EFE5" w14:textId="17C71F28" w:rsidR="00545D95" w:rsidRDefault="00545D95" w:rsidP="00545D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Un’interfaccia è utilizzata per contenere diverse funzionalità che devono essere implementate da classi non astratte e struct. Questa contiene solo metodi e proprietà astratte, quindi che devono essere implementate. È molto simile a una classe astratta pura, cioè con contenente soli membri astratti, che devono quindi obbligatoriamente essere implementati nelle classi derivate. </w:t>
      </w:r>
      <w:r w:rsidR="00F90778">
        <w:rPr>
          <w:rFonts w:cstheme="minorHAnsi"/>
          <w:i/>
          <w:iCs/>
          <w:sz w:val="16"/>
          <w:szCs w:val="16"/>
        </w:rPr>
        <w:t>Un</w:t>
      </w:r>
      <w:r>
        <w:rPr>
          <w:rFonts w:cstheme="minorHAnsi"/>
          <w:i/>
          <w:iCs/>
          <w:sz w:val="16"/>
          <w:szCs w:val="16"/>
        </w:rPr>
        <w:t>a differenz</w:t>
      </w:r>
      <w:r w:rsidR="00F90778">
        <w:rPr>
          <w:rFonts w:cstheme="minorHAnsi"/>
          <w:i/>
          <w:iCs/>
          <w:sz w:val="16"/>
          <w:szCs w:val="16"/>
        </w:rPr>
        <w:t>a</w:t>
      </w:r>
      <w:r>
        <w:rPr>
          <w:rFonts w:cstheme="minorHAnsi"/>
          <w:i/>
          <w:iCs/>
          <w:sz w:val="16"/>
          <w:szCs w:val="16"/>
        </w:rPr>
        <w:t xml:space="preserve"> sta nel fatto che una classe non può derivare da più classi mentre può derivare da più interfacce.</w:t>
      </w:r>
      <w:r w:rsidR="00F90778">
        <w:rPr>
          <w:rFonts w:cstheme="minorHAnsi"/>
          <w:i/>
          <w:iCs/>
          <w:sz w:val="16"/>
          <w:szCs w:val="16"/>
        </w:rPr>
        <w:t xml:space="preserve"> Infatti l’interfaccia viene usata per simulare un’ereditarietà multipla che in .NET non è ammessa.</w:t>
      </w:r>
    </w:p>
    <w:p w14:paraId="090D49B7" w14:textId="5DD19E96" w:rsidR="005C7086" w:rsidRDefault="005C7086" w:rsidP="00545D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DBDC7AB" w14:textId="05B329C5" w:rsidR="005C7086" w:rsidRDefault="005C7086" w:rsidP="00545D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Esempio:</w:t>
      </w:r>
    </w:p>
    <w:p w14:paraId="588CAF45" w14:textId="5FB61182" w:rsidR="00BA4C25" w:rsidRDefault="00BA4C25" w:rsidP="00545D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interface </w:t>
      </w:r>
      <w:r w:rsidR="00082C96">
        <w:rPr>
          <w:rFonts w:cstheme="minorHAnsi"/>
          <w:i/>
          <w:iCs/>
          <w:sz w:val="16"/>
          <w:szCs w:val="16"/>
        </w:rPr>
        <w:t>IMyInterface</w:t>
      </w:r>
      <w:r w:rsidR="00AA5F3C">
        <w:rPr>
          <w:rFonts w:cstheme="minorHAnsi"/>
          <w:i/>
          <w:iCs/>
          <w:sz w:val="16"/>
          <w:szCs w:val="16"/>
        </w:rPr>
        <w:t xml:space="preserve"> </w:t>
      </w:r>
      <w:r>
        <w:rPr>
          <w:rFonts w:cstheme="minorHAnsi"/>
          <w:i/>
          <w:iCs/>
          <w:sz w:val="16"/>
          <w:szCs w:val="16"/>
        </w:rPr>
        <w:t>{</w:t>
      </w:r>
    </w:p>
    <w:p w14:paraId="7095F054" w14:textId="7D4E2EAA" w:rsidR="00E64104" w:rsidRPr="00FB22C4" w:rsidRDefault="00082C96" w:rsidP="00545D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FB22C4">
        <w:rPr>
          <w:rFonts w:cstheme="minorHAnsi"/>
          <w:i/>
          <w:iCs/>
          <w:sz w:val="16"/>
          <w:szCs w:val="16"/>
        </w:rPr>
        <w:t>double</w:t>
      </w:r>
      <w:r w:rsidR="00E64104" w:rsidRPr="00FB22C4">
        <w:rPr>
          <w:rFonts w:cstheme="minorHAnsi"/>
          <w:i/>
          <w:iCs/>
          <w:sz w:val="16"/>
          <w:szCs w:val="16"/>
        </w:rPr>
        <w:t xml:space="preserve"> </w:t>
      </w:r>
      <w:r w:rsidRPr="00FB22C4">
        <w:rPr>
          <w:rFonts w:cstheme="minorHAnsi"/>
          <w:i/>
          <w:iCs/>
          <w:sz w:val="16"/>
          <w:szCs w:val="16"/>
        </w:rPr>
        <w:t>f</w:t>
      </w:r>
      <w:r w:rsidR="00E64104" w:rsidRPr="00FB22C4">
        <w:rPr>
          <w:rFonts w:cstheme="minorHAnsi"/>
          <w:i/>
          <w:iCs/>
          <w:sz w:val="16"/>
          <w:szCs w:val="16"/>
        </w:rPr>
        <w:t>();</w:t>
      </w:r>
      <w:r w:rsidR="00FB22C4" w:rsidRPr="00FB22C4">
        <w:rPr>
          <w:rFonts w:cstheme="minorHAnsi"/>
          <w:i/>
          <w:iCs/>
          <w:sz w:val="16"/>
          <w:szCs w:val="16"/>
        </w:rPr>
        <w:t xml:space="preserve"> // dichiaro I m</w:t>
      </w:r>
      <w:r w:rsidR="00FB22C4">
        <w:rPr>
          <w:rFonts w:cstheme="minorHAnsi"/>
          <w:i/>
          <w:iCs/>
          <w:sz w:val="16"/>
          <w:szCs w:val="16"/>
        </w:rPr>
        <w:t>etodi ma non li definisco.</w:t>
      </w:r>
    </w:p>
    <w:p w14:paraId="1EE14E01" w14:textId="4C41F1C2" w:rsidR="00E64104" w:rsidRPr="00FB22C4" w:rsidRDefault="00082C96" w:rsidP="00545D95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 w:rsidRPr="00FB22C4">
        <w:rPr>
          <w:rFonts w:cstheme="minorHAnsi"/>
          <w:i/>
          <w:iCs/>
          <w:sz w:val="16"/>
          <w:szCs w:val="16"/>
          <w:lang w:val="en-US"/>
        </w:rPr>
        <w:t>int</w:t>
      </w:r>
      <w:r w:rsidR="008401E8" w:rsidRPr="00FB22C4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gramStart"/>
      <w:r w:rsidRPr="00FB22C4">
        <w:rPr>
          <w:rFonts w:cstheme="minorHAnsi"/>
          <w:i/>
          <w:iCs/>
          <w:sz w:val="16"/>
          <w:szCs w:val="16"/>
          <w:lang w:val="en-US"/>
        </w:rPr>
        <w:t>g</w:t>
      </w:r>
      <w:r w:rsidR="008401E8" w:rsidRPr="00FB22C4"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 w:rsidR="008401E8" w:rsidRPr="00FB22C4">
        <w:rPr>
          <w:rFonts w:cstheme="minorHAnsi"/>
          <w:i/>
          <w:iCs/>
          <w:sz w:val="16"/>
          <w:szCs w:val="16"/>
          <w:lang w:val="en-US"/>
        </w:rPr>
        <w:t>);</w:t>
      </w:r>
    </w:p>
    <w:p w14:paraId="45563053" w14:textId="282CCF39" w:rsidR="005C7086" w:rsidRPr="00F90778" w:rsidRDefault="00BA4C25" w:rsidP="00545D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F90778">
        <w:rPr>
          <w:rFonts w:cstheme="minorHAnsi"/>
          <w:i/>
          <w:iCs/>
          <w:sz w:val="16"/>
          <w:szCs w:val="16"/>
        </w:rPr>
        <w:t>}</w:t>
      </w:r>
    </w:p>
    <w:p w14:paraId="32BC596C" w14:textId="23483701" w:rsidR="00BA4C25" w:rsidRPr="00082C96" w:rsidRDefault="00BA4C25" w:rsidP="00545D95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 w:rsidRPr="00082C96">
        <w:rPr>
          <w:rFonts w:cstheme="minorHAnsi"/>
          <w:i/>
          <w:iCs/>
          <w:sz w:val="16"/>
          <w:szCs w:val="16"/>
          <w:lang w:val="en-US"/>
        </w:rPr>
        <w:t xml:space="preserve">Public class </w:t>
      </w:r>
      <w:proofErr w:type="spellStart"/>
      <w:r w:rsidR="00082C96" w:rsidRPr="00082C96">
        <w:rPr>
          <w:rFonts w:cstheme="minorHAnsi"/>
          <w:i/>
          <w:iCs/>
          <w:sz w:val="16"/>
          <w:szCs w:val="16"/>
          <w:lang w:val="en-US"/>
        </w:rPr>
        <w:t>MyClass</w:t>
      </w:r>
      <w:proofErr w:type="spellEnd"/>
      <w:r w:rsidRPr="00082C96">
        <w:rPr>
          <w:rFonts w:cstheme="minorHAnsi"/>
          <w:i/>
          <w:iCs/>
          <w:sz w:val="16"/>
          <w:szCs w:val="16"/>
          <w:lang w:val="en-US"/>
        </w:rPr>
        <w:t xml:space="preserve">: </w:t>
      </w:r>
      <w:proofErr w:type="spellStart"/>
      <w:r w:rsidR="00082C96" w:rsidRPr="00082C96">
        <w:rPr>
          <w:rFonts w:cstheme="minorHAnsi"/>
          <w:i/>
          <w:iCs/>
          <w:sz w:val="16"/>
          <w:szCs w:val="16"/>
          <w:lang w:val="en-US"/>
        </w:rPr>
        <w:t>IMyInterface</w:t>
      </w:r>
      <w:proofErr w:type="spellEnd"/>
      <w:r w:rsidR="00082C96" w:rsidRPr="00082C96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gramStart"/>
      <w:r w:rsidRPr="00082C96">
        <w:rPr>
          <w:rFonts w:cstheme="minorHAnsi"/>
          <w:i/>
          <w:iCs/>
          <w:sz w:val="16"/>
          <w:szCs w:val="16"/>
          <w:lang w:val="en-US"/>
        </w:rPr>
        <w:t>{</w:t>
      </w:r>
      <w:r w:rsidR="00F8597A">
        <w:rPr>
          <w:rFonts w:cstheme="minorHAnsi"/>
          <w:i/>
          <w:iCs/>
          <w:sz w:val="16"/>
          <w:szCs w:val="16"/>
          <w:lang w:val="en-US"/>
        </w:rPr>
        <w:t xml:space="preserve"> /</w:t>
      </w:r>
      <w:proofErr w:type="gramEnd"/>
      <w:r w:rsidR="00F8597A">
        <w:rPr>
          <w:rFonts w:cstheme="minorHAnsi"/>
          <w:i/>
          <w:iCs/>
          <w:sz w:val="16"/>
          <w:szCs w:val="16"/>
          <w:lang w:val="en-US"/>
        </w:rPr>
        <w:t xml:space="preserve">/ </w:t>
      </w:r>
      <w:proofErr w:type="spellStart"/>
      <w:r w:rsidR="00F8597A" w:rsidRPr="00082C96">
        <w:rPr>
          <w:rFonts w:cstheme="minorHAnsi"/>
          <w:i/>
          <w:iCs/>
          <w:sz w:val="16"/>
          <w:szCs w:val="16"/>
          <w:lang w:val="en-US"/>
        </w:rPr>
        <w:t>MyClass</w:t>
      </w:r>
      <w:proofErr w:type="spellEnd"/>
      <w:r w:rsidR="00F8597A">
        <w:rPr>
          <w:rFonts w:cstheme="minorHAnsi"/>
          <w:i/>
          <w:iCs/>
          <w:sz w:val="16"/>
          <w:szCs w:val="16"/>
          <w:lang w:val="en-US"/>
        </w:rPr>
        <w:t xml:space="preserve">  è </w:t>
      </w:r>
      <w:proofErr w:type="spellStart"/>
      <w:r w:rsidR="00F8597A">
        <w:rPr>
          <w:rFonts w:cstheme="minorHAnsi"/>
          <w:i/>
          <w:iCs/>
          <w:sz w:val="16"/>
          <w:szCs w:val="16"/>
          <w:lang w:val="en-US"/>
        </w:rPr>
        <w:t>l’implementazione</w:t>
      </w:r>
      <w:proofErr w:type="spellEnd"/>
      <w:r w:rsidR="00F8597A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spellStart"/>
      <w:r w:rsidR="00F8597A">
        <w:rPr>
          <w:rFonts w:cstheme="minorHAnsi"/>
          <w:i/>
          <w:iCs/>
          <w:sz w:val="16"/>
          <w:szCs w:val="16"/>
          <w:lang w:val="en-US"/>
        </w:rPr>
        <w:t>concreta</w:t>
      </w:r>
      <w:proofErr w:type="spellEnd"/>
      <w:r w:rsidR="00F8597A">
        <w:rPr>
          <w:rFonts w:cstheme="minorHAnsi"/>
          <w:i/>
          <w:iCs/>
          <w:sz w:val="16"/>
          <w:szCs w:val="16"/>
          <w:lang w:val="en-US"/>
        </w:rPr>
        <w:t xml:space="preserve"> di</w:t>
      </w:r>
      <w:r w:rsidR="00F8597A" w:rsidRPr="00F8597A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spellStart"/>
      <w:r w:rsidR="00F8597A" w:rsidRPr="00082C96">
        <w:rPr>
          <w:rFonts w:cstheme="minorHAnsi"/>
          <w:i/>
          <w:iCs/>
          <w:sz w:val="16"/>
          <w:szCs w:val="16"/>
          <w:lang w:val="en-US"/>
        </w:rPr>
        <w:t>IMyInterface</w:t>
      </w:r>
      <w:proofErr w:type="spellEnd"/>
    </w:p>
    <w:p w14:paraId="08E9A5E7" w14:textId="6D077DF2" w:rsidR="006149A7" w:rsidRPr="00DF5890" w:rsidRDefault="00181C14" w:rsidP="00545D9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DF5890">
        <w:rPr>
          <w:rFonts w:cstheme="minorHAnsi"/>
          <w:i/>
          <w:iCs/>
          <w:sz w:val="16"/>
          <w:szCs w:val="16"/>
        </w:rPr>
        <w:t>p</w:t>
      </w:r>
      <w:r w:rsidR="006149A7" w:rsidRPr="00DF5890">
        <w:rPr>
          <w:rFonts w:cstheme="minorHAnsi"/>
          <w:i/>
          <w:iCs/>
          <w:sz w:val="16"/>
          <w:szCs w:val="16"/>
        </w:rPr>
        <w:t xml:space="preserve">ublic </w:t>
      </w:r>
      <w:r w:rsidR="00082C96" w:rsidRPr="00DF5890">
        <w:rPr>
          <w:rFonts w:cstheme="minorHAnsi"/>
          <w:i/>
          <w:iCs/>
          <w:sz w:val="16"/>
          <w:szCs w:val="16"/>
        </w:rPr>
        <w:t>double</w:t>
      </w:r>
      <w:r w:rsidR="006149A7" w:rsidRPr="00DF5890">
        <w:rPr>
          <w:rFonts w:cstheme="minorHAnsi"/>
          <w:i/>
          <w:iCs/>
          <w:sz w:val="16"/>
          <w:szCs w:val="16"/>
        </w:rPr>
        <w:t xml:space="preserve"> </w:t>
      </w:r>
      <w:r w:rsidR="00082C96" w:rsidRPr="00DF5890">
        <w:rPr>
          <w:rFonts w:cstheme="minorHAnsi"/>
          <w:i/>
          <w:iCs/>
          <w:sz w:val="16"/>
          <w:szCs w:val="16"/>
        </w:rPr>
        <w:t>f</w:t>
      </w:r>
      <w:r w:rsidR="006149A7" w:rsidRPr="00DF5890">
        <w:rPr>
          <w:rFonts w:cstheme="minorHAnsi"/>
          <w:i/>
          <w:iCs/>
          <w:sz w:val="16"/>
          <w:szCs w:val="16"/>
        </w:rPr>
        <w:t>(){</w:t>
      </w:r>
      <w:r w:rsidR="00DF5890" w:rsidRPr="00DF5890">
        <w:rPr>
          <w:rFonts w:cstheme="minorHAnsi"/>
          <w:i/>
          <w:iCs/>
          <w:sz w:val="16"/>
          <w:szCs w:val="16"/>
        </w:rPr>
        <w:t xml:space="preserve"> // qui definisco meto</w:t>
      </w:r>
      <w:r w:rsidR="00DF5890">
        <w:rPr>
          <w:rFonts w:cstheme="minorHAnsi"/>
          <w:i/>
          <w:iCs/>
          <w:sz w:val="16"/>
          <w:szCs w:val="16"/>
        </w:rPr>
        <w:t>di con corpo</w:t>
      </w:r>
    </w:p>
    <w:p w14:paraId="6295F108" w14:textId="4236E6F1" w:rsidR="00E64104" w:rsidRPr="00082C96" w:rsidRDefault="006149A7" w:rsidP="00545D95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 w:rsidRPr="00082C96">
        <w:rPr>
          <w:rFonts w:cstheme="minorHAnsi"/>
          <w:i/>
          <w:iCs/>
          <w:sz w:val="16"/>
          <w:szCs w:val="16"/>
          <w:lang w:val="en-US"/>
        </w:rPr>
        <w:t>…return;}</w:t>
      </w:r>
    </w:p>
    <w:p w14:paraId="2A474EEE" w14:textId="275E3B5D" w:rsidR="00181C14" w:rsidRPr="00082C96" w:rsidRDefault="00155BED" w:rsidP="00181C14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 w:rsidRPr="00082C96">
        <w:rPr>
          <w:rFonts w:cstheme="minorHAnsi"/>
          <w:i/>
          <w:iCs/>
          <w:sz w:val="16"/>
          <w:szCs w:val="16"/>
          <w:lang w:val="en-US"/>
        </w:rPr>
        <w:t>p</w:t>
      </w:r>
      <w:r w:rsidR="00181C14" w:rsidRPr="00082C96">
        <w:rPr>
          <w:rFonts w:cstheme="minorHAnsi"/>
          <w:i/>
          <w:iCs/>
          <w:sz w:val="16"/>
          <w:szCs w:val="16"/>
          <w:lang w:val="en-US"/>
        </w:rPr>
        <w:t xml:space="preserve">ublic </w:t>
      </w:r>
      <w:r w:rsidR="00082C96" w:rsidRPr="00082C96">
        <w:rPr>
          <w:rFonts w:cstheme="minorHAnsi"/>
          <w:i/>
          <w:iCs/>
          <w:sz w:val="16"/>
          <w:szCs w:val="16"/>
          <w:lang w:val="en-US"/>
        </w:rPr>
        <w:t>int</w:t>
      </w:r>
      <w:r w:rsidR="00181C14" w:rsidRPr="00082C96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gramStart"/>
      <w:r w:rsidR="00082C96">
        <w:rPr>
          <w:rFonts w:cstheme="minorHAnsi"/>
          <w:i/>
          <w:iCs/>
          <w:sz w:val="16"/>
          <w:szCs w:val="16"/>
          <w:lang w:val="en-US"/>
        </w:rPr>
        <w:t>g</w:t>
      </w:r>
      <w:r w:rsidR="00181C14" w:rsidRPr="00082C96"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 w:rsidR="00181C14" w:rsidRPr="00082C96">
        <w:rPr>
          <w:rFonts w:cstheme="minorHAnsi"/>
          <w:i/>
          <w:iCs/>
          <w:sz w:val="16"/>
          <w:szCs w:val="16"/>
          <w:lang w:val="en-US"/>
        </w:rPr>
        <w:t>)</w:t>
      </w:r>
      <w:r w:rsidR="003D1830" w:rsidRPr="00082C96">
        <w:rPr>
          <w:rFonts w:cstheme="minorHAnsi"/>
          <w:i/>
          <w:iCs/>
          <w:sz w:val="16"/>
          <w:szCs w:val="16"/>
          <w:lang w:val="en-US"/>
        </w:rPr>
        <w:t>{....}</w:t>
      </w:r>
      <w:r w:rsidR="00082C96">
        <w:rPr>
          <w:rFonts w:cstheme="minorHAnsi"/>
          <w:i/>
          <w:iCs/>
          <w:sz w:val="16"/>
          <w:szCs w:val="16"/>
          <w:lang w:val="en-US"/>
        </w:rPr>
        <w:t xml:space="preserve"> </w:t>
      </w:r>
    </w:p>
    <w:p w14:paraId="4F468ED5" w14:textId="77777777" w:rsidR="008401E8" w:rsidRPr="00082C96" w:rsidRDefault="008401E8" w:rsidP="00545D95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</w:p>
    <w:p w14:paraId="5A16796C" w14:textId="719315E8" w:rsidR="00BA4C25" w:rsidRPr="00082C96" w:rsidRDefault="00BA4C25" w:rsidP="00545D95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 w:rsidRPr="00082C96">
        <w:rPr>
          <w:rFonts w:cstheme="minorHAnsi"/>
          <w:i/>
          <w:iCs/>
          <w:sz w:val="16"/>
          <w:szCs w:val="16"/>
          <w:lang w:val="en-US"/>
        </w:rPr>
        <w:t>}</w:t>
      </w:r>
    </w:p>
    <w:p w14:paraId="6001DFA4" w14:textId="77777777" w:rsidR="009537F8" w:rsidRPr="00082C96" w:rsidRDefault="009537F8" w:rsidP="00545D95">
      <w:pPr>
        <w:rPr>
          <w:rFonts w:cstheme="minorHAnsi"/>
          <w:i/>
          <w:iCs/>
          <w:sz w:val="16"/>
          <w:szCs w:val="16"/>
          <w:lang w:val="en-US"/>
        </w:rPr>
      </w:pPr>
    </w:p>
    <w:p w14:paraId="67712649" w14:textId="4F93F7CF" w:rsidR="009537F8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Extension Method fornendo un esempio di utilizzo.</w:t>
      </w:r>
    </w:p>
    <w:p w14:paraId="7A96B0D0" w14:textId="37014B1E" w:rsidR="00D163CF" w:rsidRDefault="00D163CF" w:rsidP="00D163C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D163CF">
        <w:rPr>
          <w:rFonts w:cstheme="minorHAnsi"/>
          <w:i/>
          <w:iCs/>
          <w:sz w:val="16"/>
          <w:szCs w:val="16"/>
        </w:rPr>
        <w:t xml:space="preserve">L’Extension method </w:t>
      </w:r>
      <w:r w:rsidR="00413FF9">
        <w:rPr>
          <w:rFonts w:cstheme="minorHAnsi"/>
          <w:i/>
          <w:iCs/>
          <w:sz w:val="16"/>
          <w:szCs w:val="16"/>
        </w:rPr>
        <w:t>viene utilizzato</w:t>
      </w:r>
      <w:r w:rsidRPr="00D163CF">
        <w:rPr>
          <w:rFonts w:cstheme="minorHAnsi"/>
          <w:i/>
          <w:iCs/>
          <w:sz w:val="16"/>
          <w:szCs w:val="16"/>
        </w:rPr>
        <w:t xml:space="preserve"> per estendere le</w:t>
      </w:r>
      <w:r>
        <w:rPr>
          <w:rFonts w:cstheme="minorHAnsi"/>
          <w:i/>
          <w:iCs/>
          <w:sz w:val="16"/>
          <w:szCs w:val="16"/>
        </w:rPr>
        <w:t xml:space="preserve"> funzionalità a tipi esistenti. Per esempio posso utilizzarlo per convertire il SqlDataReader che legge dei generici oggetti in una classe da me strutturata.</w:t>
      </w:r>
      <w:r w:rsidR="00F630AA">
        <w:rPr>
          <w:rFonts w:cstheme="minorHAnsi"/>
          <w:i/>
          <w:iCs/>
          <w:sz w:val="16"/>
          <w:szCs w:val="16"/>
        </w:rPr>
        <w:t xml:space="preserve"> Inoltre questi metodi devono essere definiti statici.</w:t>
      </w:r>
    </w:p>
    <w:p w14:paraId="58962A5E" w14:textId="13E4507C" w:rsidR="00477FB7" w:rsidRDefault="00477FB7" w:rsidP="00D163C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285B853" w14:textId="77777777" w:rsidR="00477FB7" w:rsidRDefault="00477FB7" w:rsidP="00D163CF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 w:rsidRPr="00477FB7">
        <w:rPr>
          <w:rFonts w:cstheme="minorHAnsi"/>
          <w:i/>
          <w:iCs/>
          <w:sz w:val="16"/>
          <w:szCs w:val="16"/>
          <w:lang w:val="en-US"/>
        </w:rPr>
        <w:t xml:space="preserve">Static public </w:t>
      </w:r>
      <w:proofErr w:type="spellStart"/>
      <w:r w:rsidRPr="00477FB7">
        <w:rPr>
          <w:rFonts w:cstheme="minorHAnsi"/>
          <w:i/>
          <w:iCs/>
          <w:sz w:val="16"/>
          <w:szCs w:val="16"/>
          <w:lang w:val="en-US"/>
        </w:rPr>
        <w:t>MyClass</w:t>
      </w:r>
      <w:proofErr w:type="spellEnd"/>
      <w:r w:rsidRPr="00477FB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spellStart"/>
      <w:proofErr w:type="gramStart"/>
      <w:r w:rsidRPr="00477FB7">
        <w:rPr>
          <w:rFonts w:cstheme="minorHAnsi"/>
          <w:i/>
          <w:iCs/>
          <w:sz w:val="16"/>
          <w:szCs w:val="16"/>
          <w:lang w:val="en-US"/>
        </w:rPr>
        <w:t>ConvertToMyClass</w:t>
      </w:r>
      <w:proofErr w:type="spellEnd"/>
      <w:r w:rsidRPr="00477FB7"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 w:rsidRPr="00477FB7">
        <w:rPr>
          <w:rFonts w:cstheme="minorHAnsi"/>
          <w:i/>
          <w:iCs/>
          <w:sz w:val="16"/>
          <w:szCs w:val="16"/>
          <w:lang w:val="en-US"/>
        </w:rPr>
        <w:t>t</w:t>
      </w:r>
      <w:r>
        <w:rPr>
          <w:rFonts w:cstheme="minorHAnsi"/>
          <w:i/>
          <w:iCs/>
          <w:sz w:val="16"/>
          <w:szCs w:val="16"/>
          <w:lang w:val="en-US"/>
        </w:rPr>
        <w:t xml:space="preserve">his </w:t>
      </w:r>
      <w:proofErr w:type="spellStart"/>
      <w:r>
        <w:rPr>
          <w:rFonts w:cstheme="minorHAnsi"/>
          <w:i/>
          <w:iCs/>
          <w:sz w:val="16"/>
          <w:szCs w:val="16"/>
          <w:lang w:val="en-US"/>
        </w:rPr>
        <w:t>SqlDataReader</w:t>
      </w:r>
      <w:proofErr w:type="spellEnd"/>
      <w:r>
        <w:rPr>
          <w:rFonts w:cstheme="minorHAnsi"/>
          <w:i/>
          <w:iCs/>
          <w:sz w:val="16"/>
          <w:szCs w:val="16"/>
          <w:lang w:val="en-US"/>
        </w:rPr>
        <w:t xml:space="preserve"> reader){</w:t>
      </w:r>
    </w:p>
    <w:p w14:paraId="2AE95A2E" w14:textId="78D0166F" w:rsidR="00477FB7" w:rsidRDefault="00FB4950" w:rsidP="00D163CF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proofErr w:type="spellStart"/>
      <w:proofErr w:type="gramStart"/>
      <w:r>
        <w:rPr>
          <w:rFonts w:cstheme="minorHAnsi"/>
          <w:i/>
          <w:iCs/>
          <w:sz w:val="16"/>
          <w:szCs w:val="16"/>
          <w:lang w:val="en-US"/>
        </w:rPr>
        <w:t>r</w:t>
      </w:r>
      <w:r w:rsidR="003C4C79">
        <w:rPr>
          <w:rFonts w:cstheme="minorHAnsi"/>
          <w:i/>
          <w:iCs/>
          <w:sz w:val="16"/>
          <w:szCs w:val="16"/>
          <w:lang w:val="en-US"/>
        </w:rPr>
        <w:t>eader.Read</w:t>
      </w:r>
      <w:proofErr w:type="spellEnd"/>
      <w:proofErr w:type="gramEnd"/>
      <w:r w:rsidR="003C4C79">
        <w:rPr>
          <w:rFonts w:cstheme="minorHAnsi"/>
          <w:i/>
          <w:iCs/>
          <w:sz w:val="16"/>
          <w:szCs w:val="16"/>
          <w:lang w:val="en-US"/>
        </w:rPr>
        <w:t>();</w:t>
      </w:r>
    </w:p>
    <w:p w14:paraId="5DF18F66" w14:textId="243AA3E8" w:rsidR="003C4C79" w:rsidRDefault="003C4C79" w:rsidP="00D163CF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477FB7">
        <w:rPr>
          <w:rFonts w:cstheme="minorHAnsi"/>
          <w:i/>
          <w:iCs/>
          <w:sz w:val="16"/>
          <w:szCs w:val="16"/>
          <w:lang w:val="en-US"/>
        </w:rPr>
        <w:t>MyClass</w:t>
      </w:r>
      <w:proofErr w:type="spellEnd"/>
      <w:r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spellStart"/>
      <w:r>
        <w:rPr>
          <w:rFonts w:cstheme="minorHAnsi"/>
          <w:i/>
          <w:iCs/>
          <w:sz w:val="16"/>
          <w:szCs w:val="16"/>
          <w:lang w:val="en-US"/>
        </w:rPr>
        <w:t>myobj</w:t>
      </w:r>
      <w:proofErr w:type="spellEnd"/>
      <w:r>
        <w:rPr>
          <w:rFonts w:cstheme="minorHAnsi"/>
          <w:i/>
          <w:iCs/>
          <w:sz w:val="16"/>
          <w:szCs w:val="16"/>
          <w:lang w:val="en-US"/>
        </w:rPr>
        <w:t xml:space="preserve">=new </w:t>
      </w:r>
      <w:proofErr w:type="spellStart"/>
      <w:proofErr w:type="gramStart"/>
      <w:r>
        <w:rPr>
          <w:rFonts w:cstheme="minorHAnsi"/>
          <w:i/>
          <w:iCs/>
          <w:sz w:val="16"/>
          <w:szCs w:val="16"/>
          <w:lang w:val="en-US"/>
        </w:rPr>
        <w:t>MyClass</w:t>
      </w:r>
      <w:proofErr w:type="spellEnd"/>
      <w:r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>
        <w:rPr>
          <w:rFonts w:cstheme="minorHAnsi"/>
          <w:i/>
          <w:iCs/>
          <w:sz w:val="16"/>
          <w:szCs w:val="16"/>
          <w:lang w:val="en-US"/>
        </w:rPr>
        <w:t>);</w:t>
      </w:r>
    </w:p>
    <w:p w14:paraId="78AEB8A5" w14:textId="6A437707" w:rsidR="003C4C79" w:rsidRDefault="00FB4950" w:rsidP="00D163CF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>
        <w:rPr>
          <w:rFonts w:cstheme="minorHAnsi"/>
          <w:i/>
          <w:iCs/>
          <w:sz w:val="16"/>
          <w:szCs w:val="16"/>
          <w:lang w:val="en-US"/>
        </w:rPr>
        <w:t>M</w:t>
      </w:r>
      <w:r w:rsidR="003C4C79">
        <w:rPr>
          <w:rFonts w:cstheme="minorHAnsi"/>
          <w:i/>
          <w:iCs/>
          <w:sz w:val="16"/>
          <w:szCs w:val="16"/>
          <w:lang w:val="en-US"/>
        </w:rPr>
        <w:t>yobj</w:t>
      </w:r>
      <w:r>
        <w:rPr>
          <w:rFonts w:cstheme="minorHAnsi"/>
          <w:i/>
          <w:iCs/>
          <w:sz w:val="16"/>
          <w:szCs w:val="16"/>
          <w:lang w:val="en-US"/>
        </w:rPr>
        <w:t>.ID=reader[“ID”</w:t>
      </w:r>
      <w:proofErr w:type="gramStart"/>
      <w:r>
        <w:rPr>
          <w:rFonts w:cstheme="minorHAnsi"/>
          <w:i/>
          <w:iCs/>
          <w:sz w:val="16"/>
          <w:szCs w:val="16"/>
          <w:lang w:val="en-US"/>
        </w:rPr>
        <w:t>];</w:t>
      </w:r>
      <w:proofErr w:type="gramEnd"/>
    </w:p>
    <w:p w14:paraId="432E5638" w14:textId="3E543CB6" w:rsidR="00FB4950" w:rsidRDefault="00FB4950" w:rsidP="00FB4950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proofErr w:type="spellStart"/>
      <w:r>
        <w:rPr>
          <w:rFonts w:cstheme="minorHAnsi"/>
          <w:i/>
          <w:iCs/>
          <w:sz w:val="16"/>
          <w:szCs w:val="16"/>
          <w:lang w:val="en-US"/>
        </w:rPr>
        <w:t>Myobj.Name</w:t>
      </w:r>
      <w:proofErr w:type="spellEnd"/>
      <w:r>
        <w:rPr>
          <w:rFonts w:cstheme="minorHAnsi"/>
          <w:i/>
          <w:iCs/>
          <w:sz w:val="16"/>
          <w:szCs w:val="16"/>
          <w:lang w:val="en-US"/>
        </w:rPr>
        <w:t>=reader[“Name”</w:t>
      </w:r>
      <w:proofErr w:type="gramStart"/>
      <w:r>
        <w:rPr>
          <w:rFonts w:cstheme="minorHAnsi"/>
          <w:i/>
          <w:iCs/>
          <w:sz w:val="16"/>
          <w:szCs w:val="16"/>
          <w:lang w:val="en-US"/>
        </w:rPr>
        <w:t>];</w:t>
      </w:r>
      <w:proofErr w:type="gramEnd"/>
    </w:p>
    <w:p w14:paraId="393A347D" w14:textId="0F2DDBB8" w:rsidR="00FB4950" w:rsidRDefault="00FB4950" w:rsidP="00D163CF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>
        <w:rPr>
          <w:rFonts w:cstheme="minorHAnsi"/>
          <w:i/>
          <w:iCs/>
          <w:sz w:val="16"/>
          <w:szCs w:val="16"/>
          <w:lang w:val="en-US"/>
        </w:rPr>
        <w:t>….</w:t>
      </w:r>
    </w:p>
    <w:p w14:paraId="6D52EDF8" w14:textId="557A00C3" w:rsidR="00FB4950" w:rsidRDefault="00196E89" w:rsidP="00D163CF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>
        <w:rPr>
          <w:rFonts w:cstheme="minorHAnsi"/>
          <w:i/>
          <w:iCs/>
          <w:sz w:val="16"/>
          <w:szCs w:val="16"/>
          <w:lang w:val="en-US"/>
        </w:rPr>
        <w:t>r</w:t>
      </w:r>
      <w:r w:rsidR="00FB4950">
        <w:rPr>
          <w:rFonts w:cstheme="minorHAnsi"/>
          <w:i/>
          <w:iCs/>
          <w:sz w:val="16"/>
          <w:szCs w:val="16"/>
          <w:lang w:val="en-US"/>
        </w:rPr>
        <w:t xml:space="preserve">eturn </w:t>
      </w:r>
      <w:proofErr w:type="spellStart"/>
      <w:proofErr w:type="gramStart"/>
      <w:r w:rsidR="00FB4950">
        <w:rPr>
          <w:rFonts w:cstheme="minorHAnsi"/>
          <w:i/>
          <w:iCs/>
          <w:sz w:val="16"/>
          <w:szCs w:val="16"/>
          <w:lang w:val="en-US"/>
        </w:rPr>
        <w:t>myobj</w:t>
      </w:r>
      <w:proofErr w:type="spellEnd"/>
      <w:r w:rsidR="00FB4950">
        <w:rPr>
          <w:rFonts w:cstheme="minorHAnsi"/>
          <w:i/>
          <w:iCs/>
          <w:sz w:val="16"/>
          <w:szCs w:val="16"/>
          <w:lang w:val="en-US"/>
        </w:rPr>
        <w:t>;</w:t>
      </w:r>
      <w:proofErr w:type="gramEnd"/>
    </w:p>
    <w:p w14:paraId="38F073F2" w14:textId="5EFCFFAC" w:rsidR="00477FB7" w:rsidRPr="00477FB7" w:rsidRDefault="00477FB7" w:rsidP="00D163CF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>
        <w:rPr>
          <w:rFonts w:cstheme="minorHAnsi"/>
          <w:i/>
          <w:iCs/>
          <w:sz w:val="16"/>
          <w:szCs w:val="16"/>
          <w:lang w:val="en-US"/>
        </w:rPr>
        <w:t>}</w:t>
      </w:r>
    </w:p>
    <w:p w14:paraId="7AD6A252" w14:textId="77777777" w:rsidR="009537F8" w:rsidRPr="00477FB7" w:rsidRDefault="009537F8" w:rsidP="009537F8">
      <w:pPr>
        <w:pStyle w:val="ListParagraph"/>
        <w:rPr>
          <w:rFonts w:cstheme="minorHAnsi"/>
          <w:i/>
          <w:iCs/>
          <w:sz w:val="16"/>
          <w:szCs w:val="16"/>
          <w:lang w:val="en-US"/>
        </w:rPr>
      </w:pPr>
    </w:p>
    <w:p w14:paraId="3D410638" w14:textId="77777777" w:rsidR="00CE6384" w:rsidRDefault="009537F8" w:rsidP="009537F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Definire una funzione virtuale e spiegare eventuali differenze con una funzione “normale” e una funzione astratta.</w:t>
      </w:r>
      <w:r w:rsidRPr="001E6010">
        <w:rPr>
          <w:rFonts w:cstheme="minorHAnsi"/>
          <w:i/>
          <w:iCs/>
          <w:sz w:val="16"/>
          <w:szCs w:val="16"/>
        </w:rPr>
        <w:tab/>
      </w:r>
      <w:r w:rsidRPr="001E6010">
        <w:rPr>
          <w:rFonts w:cstheme="minorHAnsi"/>
          <w:i/>
          <w:iCs/>
          <w:sz w:val="16"/>
          <w:szCs w:val="16"/>
        </w:rPr>
        <w:tab/>
      </w:r>
      <w:r w:rsidRPr="001E6010">
        <w:rPr>
          <w:rFonts w:cstheme="minorHAnsi"/>
          <w:i/>
          <w:iCs/>
          <w:sz w:val="16"/>
          <w:szCs w:val="16"/>
        </w:rPr>
        <w:tab/>
      </w:r>
    </w:p>
    <w:p w14:paraId="7A1F31C7" w14:textId="7D7C8A1A" w:rsidR="009537F8" w:rsidRPr="00CE6384" w:rsidRDefault="003D10B8" w:rsidP="00CE6384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>
        <w:rPr>
          <w:rFonts w:cstheme="minorHAnsi"/>
          <w:i/>
          <w:iCs/>
          <w:sz w:val="16"/>
          <w:szCs w:val="16"/>
          <w:lang w:val="en-US"/>
        </w:rPr>
        <w:t>p</w:t>
      </w:r>
      <w:r w:rsidR="00CE6384" w:rsidRPr="00CE6384">
        <w:rPr>
          <w:rFonts w:cstheme="minorHAnsi"/>
          <w:i/>
          <w:iCs/>
          <w:sz w:val="16"/>
          <w:szCs w:val="16"/>
          <w:lang w:val="en-US"/>
        </w:rPr>
        <w:t>u</w:t>
      </w:r>
      <w:r w:rsidR="00CE6384">
        <w:rPr>
          <w:rFonts w:cstheme="minorHAnsi"/>
          <w:i/>
          <w:iCs/>
          <w:sz w:val="16"/>
          <w:szCs w:val="16"/>
          <w:lang w:val="en-US"/>
        </w:rPr>
        <w:t xml:space="preserve">blic abstract class </w:t>
      </w:r>
      <w:proofErr w:type="gramStart"/>
      <w:r w:rsidR="00CE6384">
        <w:rPr>
          <w:rFonts w:cstheme="minorHAnsi"/>
          <w:i/>
          <w:iCs/>
          <w:sz w:val="16"/>
          <w:szCs w:val="16"/>
          <w:lang w:val="en-US"/>
        </w:rPr>
        <w:t>Padre{</w:t>
      </w:r>
      <w:proofErr w:type="gramEnd"/>
      <w:r w:rsidR="009537F8" w:rsidRPr="00CE6384">
        <w:rPr>
          <w:rFonts w:cstheme="minorHAnsi"/>
          <w:i/>
          <w:iCs/>
          <w:sz w:val="16"/>
          <w:szCs w:val="16"/>
          <w:lang w:val="en-US"/>
        </w:rPr>
        <w:tab/>
      </w:r>
    </w:p>
    <w:p w14:paraId="7EE0F6D4" w14:textId="3B7983A3" w:rsidR="00CE6384" w:rsidRDefault="00711240" w:rsidP="00CE6384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  <w:r>
        <w:rPr>
          <w:rFonts w:cstheme="minorHAnsi"/>
          <w:i/>
          <w:iCs/>
          <w:sz w:val="16"/>
          <w:szCs w:val="16"/>
          <w:lang w:val="en-US"/>
        </w:rPr>
        <w:t>p</w:t>
      </w:r>
      <w:r w:rsidR="00CE6384" w:rsidRPr="00CE6384">
        <w:rPr>
          <w:rFonts w:cstheme="minorHAnsi"/>
          <w:i/>
          <w:iCs/>
          <w:sz w:val="16"/>
          <w:szCs w:val="16"/>
          <w:lang w:val="en-US"/>
        </w:rPr>
        <w:t xml:space="preserve">ublic virtual void </w:t>
      </w:r>
      <w:proofErr w:type="gramStart"/>
      <w:r w:rsidR="00CE6384" w:rsidRPr="00CE6384">
        <w:rPr>
          <w:rFonts w:cstheme="minorHAnsi"/>
          <w:i/>
          <w:iCs/>
          <w:sz w:val="16"/>
          <w:szCs w:val="16"/>
          <w:lang w:val="en-US"/>
        </w:rPr>
        <w:t>f(</w:t>
      </w:r>
      <w:proofErr w:type="gramEnd"/>
      <w:r w:rsidR="00CE6384">
        <w:rPr>
          <w:rFonts w:cstheme="minorHAnsi"/>
          <w:i/>
          <w:iCs/>
          <w:sz w:val="16"/>
          <w:szCs w:val="16"/>
          <w:lang w:val="en-US"/>
        </w:rPr>
        <w:t>){</w:t>
      </w:r>
    </w:p>
    <w:p w14:paraId="09E9E3F0" w14:textId="4A86B408" w:rsidR="00CE6384" w:rsidRPr="00CE6384" w:rsidRDefault="00CE6384" w:rsidP="00CE638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CE6384">
        <w:rPr>
          <w:rFonts w:cstheme="minorHAnsi"/>
          <w:i/>
          <w:iCs/>
          <w:sz w:val="16"/>
          <w:szCs w:val="16"/>
        </w:rPr>
        <w:t>Console.WriteLine(“Padre”);}</w:t>
      </w:r>
    </w:p>
    <w:p w14:paraId="050E422B" w14:textId="078B3B72" w:rsidR="00CE6384" w:rsidRPr="00CE6384" w:rsidRDefault="00CE6384" w:rsidP="009537F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CE6384">
        <w:rPr>
          <w:rFonts w:cstheme="minorHAnsi"/>
          <w:i/>
          <w:iCs/>
          <w:sz w:val="16"/>
          <w:szCs w:val="16"/>
        </w:rPr>
        <w:t>}</w:t>
      </w:r>
    </w:p>
    <w:p w14:paraId="52F3E520" w14:textId="38E491F7" w:rsidR="00CE6384" w:rsidRDefault="003D10B8" w:rsidP="00CE638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</w:t>
      </w:r>
      <w:r w:rsidR="00CE6384" w:rsidRPr="00CE6384">
        <w:rPr>
          <w:rFonts w:cstheme="minorHAnsi"/>
          <w:i/>
          <w:iCs/>
          <w:sz w:val="16"/>
          <w:szCs w:val="16"/>
        </w:rPr>
        <w:t>ublic c</w:t>
      </w:r>
      <w:r w:rsidR="00CE6384">
        <w:rPr>
          <w:rFonts w:cstheme="minorHAnsi"/>
          <w:i/>
          <w:iCs/>
          <w:sz w:val="16"/>
          <w:szCs w:val="16"/>
        </w:rPr>
        <w:t>lass Figlio: Padre{</w:t>
      </w:r>
    </w:p>
    <w:p w14:paraId="39486629" w14:textId="10C39256" w:rsidR="00CE6384" w:rsidRDefault="003D10B8" w:rsidP="00CE638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</w:t>
      </w:r>
      <w:r w:rsidR="00CE6384">
        <w:rPr>
          <w:rFonts w:cstheme="minorHAnsi"/>
          <w:i/>
          <w:iCs/>
          <w:sz w:val="16"/>
          <w:szCs w:val="16"/>
        </w:rPr>
        <w:t>ublic override void f(){</w:t>
      </w:r>
    </w:p>
    <w:p w14:paraId="11E72922" w14:textId="462D6968" w:rsidR="00CE6384" w:rsidRPr="00CE6384" w:rsidRDefault="00CE6384" w:rsidP="00CE638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CE6384">
        <w:rPr>
          <w:rFonts w:cstheme="minorHAnsi"/>
          <w:i/>
          <w:iCs/>
          <w:sz w:val="16"/>
          <w:szCs w:val="16"/>
        </w:rPr>
        <w:t>Console.WriteLine(“</w:t>
      </w:r>
      <w:r>
        <w:rPr>
          <w:rFonts w:cstheme="minorHAnsi"/>
          <w:i/>
          <w:iCs/>
          <w:sz w:val="16"/>
          <w:szCs w:val="16"/>
        </w:rPr>
        <w:t>Figlio</w:t>
      </w:r>
      <w:r w:rsidRPr="00CE6384">
        <w:rPr>
          <w:rFonts w:cstheme="minorHAnsi"/>
          <w:i/>
          <w:iCs/>
          <w:sz w:val="16"/>
          <w:szCs w:val="16"/>
        </w:rPr>
        <w:t>”);}</w:t>
      </w:r>
    </w:p>
    <w:p w14:paraId="36FF0A3F" w14:textId="71A9CD9F" w:rsidR="00CE6384" w:rsidRPr="00CE6384" w:rsidRDefault="00CE6384" w:rsidP="00CE6384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}</w:t>
      </w:r>
    </w:p>
    <w:p w14:paraId="36955C19" w14:textId="7C4D970E" w:rsidR="00F90778" w:rsidRPr="00CE6384" w:rsidRDefault="00F90778" w:rsidP="009537F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7A8F76F" w14:textId="38294733" w:rsidR="00F90778" w:rsidRPr="00CE6384" w:rsidRDefault="00F90778" w:rsidP="009537F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29D3C42" w14:textId="2FA024CC" w:rsidR="00F90778" w:rsidRPr="00761440" w:rsidRDefault="00F90778" w:rsidP="0076144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La funzione virtuale è una funzione che definisco in una classe base e di cui posso fare un override nella classe derivata. </w:t>
      </w:r>
      <w:r w:rsidR="0029177F">
        <w:rPr>
          <w:rFonts w:cstheme="minorHAnsi"/>
          <w:i/>
          <w:iCs/>
          <w:sz w:val="16"/>
          <w:szCs w:val="16"/>
        </w:rPr>
        <w:t>Se non è segnata come virtual non posso fare un override e se la ridefinisco nella classe derivata risulteranno due implem</w:t>
      </w:r>
      <w:r w:rsidR="008147E1">
        <w:rPr>
          <w:rFonts w:cstheme="minorHAnsi"/>
          <w:i/>
          <w:iCs/>
          <w:sz w:val="16"/>
          <w:szCs w:val="16"/>
        </w:rPr>
        <w:t>e</w:t>
      </w:r>
      <w:r w:rsidR="003013EB">
        <w:rPr>
          <w:rFonts w:cstheme="minorHAnsi"/>
          <w:i/>
          <w:iCs/>
          <w:sz w:val="16"/>
          <w:szCs w:val="16"/>
        </w:rPr>
        <w:t>n</w:t>
      </w:r>
      <w:r w:rsidR="0029177F">
        <w:rPr>
          <w:rFonts w:cstheme="minorHAnsi"/>
          <w:i/>
          <w:iCs/>
          <w:sz w:val="16"/>
          <w:szCs w:val="16"/>
        </w:rPr>
        <w:t>tazioni dello stesso metodo.</w:t>
      </w:r>
      <w:r w:rsidR="00761440">
        <w:rPr>
          <w:rFonts w:cstheme="minorHAnsi"/>
          <w:i/>
          <w:iCs/>
          <w:sz w:val="16"/>
          <w:szCs w:val="16"/>
        </w:rPr>
        <w:t xml:space="preserve"> Se marcata virtual posso sovrascrivere la funzione nella classe derivata o </w:t>
      </w:r>
      <w:r w:rsidRPr="00761440">
        <w:rPr>
          <w:rFonts w:cstheme="minorHAnsi"/>
          <w:i/>
          <w:iCs/>
          <w:sz w:val="16"/>
          <w:szCs w:val="16"/>
        </w:rPr>
        <w:t>semplicemente ereditarl</w:t>
      </w:r>
      <w:r w:rsidR="00761440">
        <w:rPr>
          <w:rFonts w:cstheme="minorHAnsi"/>
          <w:i/>
          <w:iCs/>
          <w:sz w:val="16"/>
          <w:szCs w:val="16"/>
        </w:rPr>
        <w:t>a</w:t>
      </w:r>
      <w:r w:rsidRPr="00761440">
        <w:rPr>
          <w:rFonts w:cstheme="minorHAnsi"/>
          <w:i/>
          <w:iCs/>
          <w:sz w:val="16"/>
          <w:szCs w:val="16"/>
        </w:rPr>
        <w:t xml:space="preserve"> senza sovrascriverl</w:t>
      </w:r>
      <w:r w:rsidR="00761440">
        <w:rPr>
          <w:rFonts w:cstheme="minorHAnsi"/>
          <w:i/>
          <w:iCs/>
          <w:sz w:val="16"/>
          <w:szCs w:val="16"/>
        </w:rPr>
        <w:t>a</w:t>
      </w:r>
      <w:r w:rsidRPr="00761440">
        <w:rPr>
          <w:rFonts w:cstheme="minorHAnsi"/>
          <w:i/>
          <w:iCs/>
          <w:sz w:val="16"/>
          <w:szCs w:val="16"/>
        </w:rPr>
        <w:t>, mentre se è segnat</w:t>
      </w:r>
      <w:r w:rsidR="00F01A9D">
        <w:rPr>
          <w:rFonts w:cstheme="minorHAnsi"/>
          <w:i/>
          <w:iCs/>
          <w:sz w:val="16"/>
          <w:szCs w:val="16"/>
        </w:rPr>
        <w:t>a</w:t>
      </w:r>
      <w:r w:rsidRPr="00761440">
        <w:rPr>
          <w:rFonts w:cstheme="minorHAnsi"/>
          <w:i/>
          <w:iCs/>
          <w:sz w:val="16"/>
          <w:szCs w:val="16"/>
        </w:rPr>
        <w:t xml:space="preserve"> come astratt</w:t>
      </w:r>
      <w:r w:rsidR="00F01A9D">
        <w:rPr>
          <w:rFonts w:cstheme="minorHAnsi"/>
          <w:i/>
          <w:iCs/>
          <w:sz w:val="16"/>
          <w:szCs w:val="16"/>
        </w:rPr>
        <w:t>a</w:t>
      </w:r>
      <w:r w:rsidRPr="00761440">
        <w:rPr>
          <w:rFonts w:cstheme="minorHAnsi"/>
          <w:i/>
          <w:iCs/>
          <w:sz w:val="16"/>
          <w:szCs w:val="16"/>
        </w:rPr>
        <w:t>, quest</w:t>
      </w:r>
      <w:r w:rsidR="00BD7CA2">
        <w:rPr>
          <w:rFonts w:cstheme="minorHAnsi"/>
          <w:i/>
          <w:iCs/>
          <w:sz w:val="16"/>
          <w:szCs w:val="16"/>
        </w:rPr>
        <w:t>a</w:t>
      </w:r>
      <w:r w:rsidRPr="00761440">
        <w:rPr>
          <w:rFonts w:cstheme="minorHAnsi"/>
          <w:i/>
          <w:iCs/>
          <w:sz w:val="16"/>
          <w:szCs w:val="16"/>
        </w:rPr>
        <w:t xml:space="preserve"> non ha un’implementazione nella classe base che </w:t>
      </w:r>
      <w:r w:rsidR="008916D6">
        <w:rPr>
          <w:rFonts w:cstheme="minorHAnsi"/>
          <w:i/>
          <w:iCs/>
          <w:sz w:val="16"/>
          <w:szCs w:val="16"/>
        </w:rPr>
        <w:t xml:space="preserve">quindi </w:t>
      </w:r>
      <w:r w:rsidRPr="00761440">
        <w:rPr>
          <w:rFonts w:cstheme="minorHAnsi"/>
          <w:i/>
          <w:iCs/>
          <w:sz w:val="16"/>
          <w:szCs w:val="16"/>
        </w:rPr>
        <w:t xml:space="preserve">deve essere fornita nella derivata. </w:t>
      </w:r>
    </w:p>
    <w:p w14:paraId="5A4F5267" w14:textId="77777777" w:rsidR="009537F8" w:rsidRDefault="009537F8" w:rsidP="009537F8">
      <w:pPr>
        <w:rPr>
          <w:rFonts w:cstheme="minorHAnsi"/>
          <w:i/>
          <w:iCs/>
          <w:sz w:val="16"/>
          <w:szCs w:val="16"/>
          <w:lang w:val="it-IT"/>
        </w:rPr>
      </w:pPr>
    </w:p>
    <w:p w14:paraId="3019192D" w14:textId="77777777" w:rsidR="009537F8" w:rsidRPr="001E6010" w:rsidRDefault="009537F8" w:rsidP="009537F8">
      <w:pPr>
        <w:rPr>
          <w:rFonts w:cstheme="minorHAnsi"/>
          <w:i/>
          <w:iCs/>
          <w:sz w:val="16"/>
          <w:szCs w:val="16"/>
          <w:lang w:val="it-IT"/>
        </w:rPr>
      </w:pPr>
    </w:p>
    <w:p w14:paraId="50051716" w14:textId="03BE3680" w:rsidR="006041E2" w:rsidRPr="009537F8" w:rsidRDefault="009537F8" w:rsidP="009537F8">
      <w:pPr>
        <w:rPr>
          <w:rFonts w:cstheme="minorHAnsi"/>
          <w:i/>
          <w:iCs/>
          <w:sz w:val="16"/>
          <w:szCs w:val="16"/>
          <w:lang w:val="it-IT"/>
        </w:rPr>
      </w:pPr>
      <w:r w:rsidRPr="009537F8">
        <w:rPr>
          <w:rFonts w:cstheme="minorHAnsi"/>
          <w:i/>
          <w:iCs/>
          <w:sz w:val="16"/>
          <w:szCs w:val="16"/>
          <w:lang w:val="it-IT"/>
        </w:rPr>
        <w:t xml:space="preserve">.  </w:t>
      </w:r>
    </w:p>
    <w:p w14:paraId="4704724A" w14:textId="10A15B06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92DBC5D" w14:textId="0AA004B2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7E0CA06" w14:textId="45B32C35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5B3D9E7" w14:textId="5FBB34EE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BEA6947" w14:textId="5AD581F6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BE7AAE9" w14:textId="11947FBE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8F5605D" w14:textId="487E7613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68489C6" w14:textId="15A646BA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6F40039" w14:textId="79B95C73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71CAE7F" w14:textId="025F2EC2" w:rsidR="006041E2" w:rsidRPr="009537F8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B458C28" w14:textId="77777777" w:rsidR="00331C39" w:rsidRPr="00CC1942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4938CBD2"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7D809981" w14:textId="717E2105" w:rsidR="00152454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Fare un’applicazione Console che implementi le seguenti funzionalità:</w:t>
      </w:r>
    </w:p>
    <w:p w14:paraId="0EC5AEDC" w14:textId="12306D1B"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-Mostrare tutti gli agenti</w:t>
      </w:r>
    </w:p>
    <w:p w14:paraId="1167F345" w14:textId="2D4C1411"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-Mostrare gli agenti</w:t>
      </w:r>
      <w:r w:rsidR="00F32A3F">
        <w:rPr>
          <w:rFonts w:cstheme="minorHAnsi"/>
          <w:i/>
          <w:iCs/>
          <w:sz w:val="16"/>
          <w:szCs w:val="16"/>
          <w:lang w:val="it-IT"/>
        </w:rPr>
        <w:t xml:space="preserve"> </w:t>
      </w:r>
      <w:r>
        <w:rPr>
          <w:rFonts w:cstheme="minorHAnsi"/>
          <w:i/>
          <w:iCs/>
          <w:sz w:val="16"/>
          <w:szCs w:val="16"/>
          <w:lang w:val="it-IT"/>
        </w:rPr>
        <w:t>assegnati ad una determinata area data da input dell’utente.</w:t>
      </w:r>
    </w:p>
    <w:p w14:paraId="5B2EF989" w14:textId="2B83F17E"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-Mostrare gli agenti con anni di servizio maggiori o uguali rispetto ad un input dato dall’utente</w:t>
      </w:r>
    </w:p>
    <w:p w14:paraId="074D61A5" w14:textId="28A58589"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-Dare la possibilità all’utente di inserire un nuovo record di agente.</w:t>
      </w:r>
      <w:r w:rsidR="00BE3876">
        <w:rPr>
          <w:rFonts w:cstheme="minorHAnsi"/>
          <w:i/>
          <w:iCs/>
          <w:sz w:val="16"/>
          <w:szCs w:val="16"/>
          <w:lang w:val="it-IT"/>
        </w:rPr>
        <w:t xml:space="preserve"> (Modalità disconnessa)</w:t>
      </w:r>
    </w:p>
    <w:p w14:paraId="1E1A7F42" w14:textId="098E471D" w:rsidR="00152454" w:rsidRDefault="00152454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324AE3AD" w14:textId="583A80B1"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L’agente deve essere inteso come una derivazione di </w:t>
      </w:r>
      <w:r w:rsidRPr="00F14377">
        <w:rPr>
          <w:rFonts w:cstheme="minorHAnsi"/>
          <w:i/>
          <w:iCs/>
          <w:sz w:val="16"/>
          <w:szCs w:val="16"/>
          <w:u w:val="single"/>
          <w:lang w:val="it-IT"/>
        </w:rPr>
        <w:t>un’astrazione</w:t>
      </w:r>
      <w:r>
        <w:rPr>
          <w:rFonts w:cstheme="minorHAnsi"/>
          <w:i/>
          <w:iCs/>
          <w:sz w:val="16"/>
          <w:szCs w:val="16"/>
          <w:lang w:val="it-IT"/>
        </w:rPr>
        <w:t xml:space="preserve"> di Persona.</w:t>
      </w:r>
    </w:p>
    <w:p w14:paraId="5767E2E9" w14:textId="2BE8EAE3" w:rsidR="00F14377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Persona ha le seguenti caratteristiche:</w:t>
      </w:r>
    </w:p>
    <w:p w14:paraId="2187C6E8" w14:textId="71061FB6" w:rsidR="00F14377" w:rsidRPr="00F14377" w:rsidRDefault="00F14377" w:rsidP="00F14377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 w:rsidRPr="00F14377">
        <w:rPr>
          <w:rFonts w:cstheme="minorHAnsi"/>
          <w:i/>
          <w:iCs/>
          <w:sz w:val="16"/>
          <w:szCs w:val="16"/>
        </w:rPr>
        <w:t>Nome</w:t>
      </w:r>
    </w:p>
    <w:p w14:paraId="12FB7BE9" w14:textId="214D6B76" w:rsidR="00F14377" w:rsidRDefault="00F14377" w:rsidP="00F14377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 w:rsidRPr="00F14377">
        <w:rPr>
          <w:rFonts w:cstheme="minorHAnsi"/>
          <w:i/>
          <w:iCs/>
          <w:sz w:val="16"/>
          <w:szCs w:val="16"/>
        </w:rPr>
        <w:t>Cognome</w:t>
      </w:r>
    </w:p>
    <w:p w14:paraId="32204A43" w14:textId="1C30B09F" w:rsidR="00F14377" w:rsidRDefault="00F14377" w:rsidP="00F14377">
      <w:pPr>
        <w:pStyle w:val="ListParagraph"/>
        <w:numPr>
          <w:ilvl w:val="0"/>
          <w:numId w:val="23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Codice Fiscale</w:t>
      </w:r>
    </w:p>
    <w:p w14:paraId="78ADFC82" w14:textId="73E1622E" w:rsidR="00F14377" w:rsidRDefault="00F14377" w:rsidP="00F14377">
      <w:pPr>
        <w:rPr>
          <w:rFonts w:cstheme="minorHAnsi"/>
          <w:i/>
          <w:iCs/>
          <w:sz w:val="16"/>
          <w:szCs w:val="16"/>
          <w:lang w:val="it-IT"/>
        </w:rPr>
      </w:pPr>
      <w:r w:rsidRPr="00F14377">
        <w:rPr>
          <w:rFonts w:cstheme="minorHAnsi"/>
          <w:i/>
          <w:iCs/>
          <w:sz w:val="16"/>
          <w:szCs w:val="16"/>
          <w:lang w:val="it-IT"/>
        </w:rPr>
        <w:t>Due Persone sono uguali s</w:t>
      </w:r>
      <w:r>
        <w:rPr>
          <w:rFonts w:cstheme="minorHAnsi"/>
          <w:i/>
          <w:iCs/>
          <w:sz w:val="16"/>
          <w:szCs w:val="16"/>
          <w:lang w:val="it-IT"/>
        </w:rPr>
        <w:t>e hanno lo stesso codice fiscale.</w:t>
      </w:r>
    </w:p>
    <w:p w14:paraId="28808608" w14:textId="4F1F032F" w:rsidR="00BE3876" w:rsidRDefault="00BE3876" w:rsidP="00F14377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dati relativi ad un agente devono essere mostrati a sche</w:t>
      </w:r>
      <w:r w:rsidR="00F32A3F">
        <w:rPr>
          <w:rFonts w:cstheme="minorHAnsi"/>
          <w:i/>
          <w:iCs/>
          <w:sz w:val="16"/>
          <w:szCs w:val="16"/>
          <w:lang w:val="it-IT"/>
        </w:rPr>
        <w:t>rmo tramite il seguente formato:</w:t>
      </w:r>
    </w:p>
    <w:p w14:paraId="73C9F877" w14:textId="2B72B1C7" w:rsidR="00F32A3F" w:rsidRDefault="00F32A3F" w:rsidP="00F14377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Codice Fiscale – Nome Cognome – AnnidiServizio anni di servizio</w:t>
      </w:r>
    </w:p>
    <w:p w14:paraId="5510684C" w14:textId="77777777" w:rsidR="00F14377" w:rsidRPr="00F14377" w:rsidRDefault="00F14377" w:rsidP="00F14377">
      <w:pPr>
        <w:rPr>
          <w:rFonts w:cstheme="minorHAnsi"/>
          <w:i/>
          <w:iCs/>
          <w:sz w:val="16"/>
          <w:szCs w:val="16"/>
          <w:lang w:val="it-IT"/>
        </w:rPr>
      </w:pPr>
    </w:p>
    <w:p w14:paraId="5FCF189D" w14:textId="77777777" w:rsidR="00F14377" w:rsidRPr="004C26A0" w:rsidRDefault="00F14377" w:rsidP="004C26A0">
      <w:pPr>
        <w:rPr>
          <w:rFonts w:cstheme="minorHAnsi"/>
          <w:i/>
          <w:iCs/>
          <w:sz w:val="16"/>
          <w:szCs w:val="16"/>
          <w:lang w:val="it-IT"/>
        </w:rPr>
      </w:pPr>
    </w:p>
    <w:p w14:paraId="052DEA90" w14:textId="73656F1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036CFA96" w14:textId="77777777" w:rsidR="00F14377" w:rsidRDefault="00F14377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Opzionale: </w:t>
      </w:r>
    </w:p>
    <w:p w14:paraId="5A706CFE" w14:textId="594D3EBF" w:rsidR="00F14377" w:rsidRDefault="00F14377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Gestire l’input dell’utente tramite un menu iniziale</w:t>
      </w:r>
    </w:p>
    <w:p w14:paraId="40CCEFCE" w14:textId="11187CD8" w:rsidR="00F14377" w:rsidRDefault="00F14377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737A1720" w14:textId="77777777" w:rsidR="00F14377" w:rsidRDefault="00F14377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265834E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1ECBB5F2" w14:textId="2C4935A9" w:rsidR="00225A62" w:rsidRPr="003C14CE" w:rsidRDefault="00225A62" w:rsidP="003C14CE">
      <w:pPr>
        <w:ind w:left="7200"/>
        <w:rPr>
          <w:rFonts w:cstheme="minorHAnsi"/>
          <w:i/>
          <w:iCs/>
          <w:sz w:val="16"/>
          <w:szCs w:val="16"/>
          <w:lang w:val="it-IT"/>
        </w:rPr>
      </w:pPr>
    </w:p>
    <w:sectPr w:rsidR="00225A62" w:rsidRPr="003C14CE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91A47" w14:textId="77777777" w:rsidR="00977326" w:rsidRDefault="00977326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2095B4C4" w14:textId="77777777" w:rsidR="00977326" w:rsidRDefault="00977326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53D67" w14:textId="77777777" w:rsidR="00977326" w:rsidRDefault="00977326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F10BC1A" w14:textId="77777777" w:rsidR="00977326" w:rsidRDefault="00977326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6EF6888"/>
    <w:multiLevelType w:val="hybridMultilevel"/>
    <w:tmpl w:val="D78CD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E6256"/>
    <w:multiLevelType w:val="multilevel"/>
    <w:tmpl w:val="9A1C8920"/>
    <w:numStyleLink w:val="Answers"/>
  </w:abstractNum>
  <w:abstractNum w:abstractNumId="7" w15:restartNumberingAfterBreak="0">
    <w:nsid w:val="33771E68"/>
    <w:multiLevelType w:val="multilevel"/>
    <w:tmpl w:val="9A1C8920"/>
    <w:numStyleLink w:val="Answers"/>
  </w:abstractNum>
  <w:abstractNum w:abstractNumId="8" w15:restartNumberingAfterBreak="0">
    <w:nsid w:val="3B8B7B22"/>
    <w:multiLevelType w:val="multilevel"/>
    <w:tmpl w:val="9A1C8920"/>
    <w:numStyleLink w:val="Answers"/>
  </w:abstractNum>
  <w:abstractNum w:abstractNumId="9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55185"/>
    <w:multiLevelType w:val="multilevel"/>
    <w:tmpl w:val="9A1C8920"/>
    <w:numStyleLink w:val="Answers"/>
  </w:abstractNum>
  <w:abstractNum w:abstractNumId="12" w15:restartNumberingAfterBreak="0">
    <w:nsid w:val="49AF741D"/>
    <w:multiLevelType w:val="multilevel"/>
    <w:tmpl w:val="9A1C8920"/>
    <w:numStyleLink w:val="Answers"/>
  </w:abstractNum>
  <w:abstractNum w:abstractNumId="13" w15:restartNumberingAfterBreak="0">
    <w:nsid w:val="67173671"/>
    <w:multiLevelType w:val="multilevel"/>
    <w:tmpl w:val="9A1C8920"/>
    <w:numStyleLink w:val="Answers"/>
  </w:abstractNum>
  <w:abstractNum w:abstractNumId="14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4"/>
  </w:num>
  <w:num w:numId="17">
    <w:abstractNumId w:val="10"/>
  </w:num>
  <w:num w:numId="18">
    <w:abstractNumId w:val="0"/>
  </w:num>
  <w:num w:numId="19">
    <w:abstractNumId w:val="1"/>
  </w:num>
  <w:num w:numId="20">
    <w:abstractNumId w:val="14"/>
  </w:num>
  <w:num w:numId="21">
    <w:abstractNumId w:val="9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041F"/>
    <w:rsid w:val="00003415"/>
    <w:rsid w:val="000070E0"/>
    <w:rsid w:val="00035B2E"/>
    <w:rsid w:val="00082C96"/>
    <w:rsid w:val="0008558D"/>
    <w:rsid w:val="000C4A51"/>
    <w:rsid w:val="000E0743"/>
    <w:rsid w:val="000E60BC"/>
    <w:rsid w:val="00132BA7"/>
    <w:rsid w:val="00135EC2"/>
    <w:rsid w:val="00141303"/>
    <w:rsid w:val="0014318B"/>
    <w:rsid w:val="00152454"/>
    <w:rsid w:val="00155BED"/>
    <w:rsid w:val="001600FB"/>
    <w:rsid w:val="00181C14"/>
    <w:rsid w:val="00196E89"/>
    <w:rsid w:val="001A3C39"/>
    <w:rsid w:val="001B6AE1"/>
    <w:rsid w:val="001C0245"/>
    <w:rsid w:val="001E6010"/>
    <w:rsid w:val="001F250D"/>
    <w:rsid w:val="00201EE0"/>
    <w:rsid w:val="00225A62"/>
    <w:rsid w:val="00230A4D"/>
    <w:rsid w:val="00261529"/>
    <w:rsid w:val="002639F2"/>
    <w:rsid w:val="002733D1"/>
    <w:rsid w:val="00275DC0"/>
    <w:rsid w:val="00276425"/>
    <w:rsid w:val="002825D6"/>
    <w:rsid w:val="0028368C"/>
    <w:rsid w:val="0029177F"/>
    <w:rsid w:val="002B7051"/>
    <w:rsid w:val="002D0170"/>
    <w:rsid w:val="002F2AFA"/>
    <w:rsid w:val="003013EB"/>
    <w:rsid w:val="00304CB9"/>
    <w:rsid w:val="00315CD3"/>
    <w:rsid w:val="00331C39"/>
    <w:rsid w:val="003444B6"/>
    <w:rsid w:val="00347AB7"/>
    <w:rsid w:val="00356CAC"/>
    <w:rsid w:val="003862F7"/>
    <w:rsid w:val="003A0670"/>
    <w:rsid w:val="003C14CE"/>
    <w:rsid w:val="003C4C79"/>
    <w:rsid w:val="003D10B8"/>
    <w:rsid w:val="003D1830"/>
    <w:rsid w:val="003D7282"/>
    <w:rsid w:val="003E162F"/>
    <w:rsid w:val="003E30EA"/>
    <w:rsid w:val="00402F9B"/>
    <w:rsid w:val="00413FF9"/>
    <w:rsid w:val="004254F0"/>
    <w:rsid w:val="00440691"/>
    <w:rsid w:val="00443C7E"/>
    <w:rsid w:val="00446E50"/>
    <w:rsid w:val="00457A53"/>
    <w:rsid w:val="00464B0E"/>
    <w:rsid w:val="00477FB7"/>
    <w:rsid w:val="00487A06"/>
    <w:rsid w:val="00496042"/>
    <w:rsid w:val="004C26A0"/>
    <w:rsid w:val="0053305A"/>
    <w:rsid w:val="00543468"/>
    <w:rsid w:val="00545D95"/>
    <w:rsid w:val="00547F36"/>
    <w:rsid w:val="005645F9"/>
    <w:rsid w:val="005A2070"/>
    <w:rsid w:val="005A5B1E"/>
    <w:rsid w:val="005B7A91"/>
    <w:rsid w:val="005C7086"/>
    <w:rsid w:val="006041E2"/>
    <w:rsid w:val="006049C3"/>
    <w:rsid w:val="00607358"/>
    <w:rsid w:val="006149A7"/>
    <w:rsid w:val="00633EA3"/>
    <w:rsid w:val="00695F72"/>
    <w:rsid w:val="006A5B48"/>
    <w:rsid w:val="006E2140"/>
    <w:rsid w:val="006E3EC5"/>
    <w:rsid w:val="006E7CC3"/>
    <w:rsid w:val="006F4A3F"/>
    <w:rsid w:val="00711240"/>
    <w:rsid w:val="0072454E"/>
    <w:rsid w:val="00731D2B"/>
    <w:rsid w:val="00756B39"/>
    <w:rsid w:val="00761440"/>
    <w:rsid w:val="0078731A"/>
    <w:rsid w:val="007913B5"/>
    <w:rsid w:val="007C00E4"/>
    <w:rsid w:val="007C07BA"/>
    <w:rsid w:val="007C5A27"/>
    <w:rsid w:val="007E2738"/>
    <w:rsid w:val="007E3CB3"/>
    <w:rsid w:val="008120C2"/>
    <w:rsid w:val="008147E1"/>
    <w:rsid w:val="008401E8"/>
    <w:rsid w:val="0084271B"/>
    <w:rsid w:val="0084793A"/>
    <w:rsid w:val="008739A2"/>
    <w:rsid w:val="008916D6"/>
    <w:rsid w:val="008D7390"/>
    <w:rsid w:val="008E653D"/>
    <w:rsid w:val="00910C80"/>
    <w:rsid w:val="009113E5"/>
    <w:rsid w:val="009200E1"/>
    <w:rsid w:val="0092010E"/>
    <w:rsid w:val="009537F8"/>
    <w:rsid w:val="00957D96"/>
    <w:rsid w:val="00977326"/>
    <w:rsid w:val="00A1545F"/>
    <w:rsid w:val="00A360C5"/>
    <w:rsid w:val="00A74FF3"/>
    <w:rsid w:val="00A9761D"/>
    <w:rsid w:val="00AA5916"/>
    <w:rsid w:val="00AA5F3C"/>
    <w:rsid w:val="00AB319F"/>
    <w:rsid w:val="00AC2C1B"/>
    <w:rsid w:val="00B03500"/>
    <w:rsid w:val="00B05697"/>
    <w:rsid w:val="00B142D7"/>
    <w:rsid w:val="00B219E6"/>
    <w:rsid w:val="00B254EE"/>
    <w:rsid w:val="00B37908"/>
    <w:rsid w:val="00B54FFF"/>
    <w:rsid w:val="00B67E28"/>
    <w:rsid w:val="00B915D5"/>
    <w:rsid w:val="00BA4C25"/>
    <w:rsid w:val="00BA5730"/>
    <w:rsid w:val="00BC1DFD"/>
    <w:rsid w:val="00BD1E5B"/>
    <w:rsid w:val="00BD7CA2"/>
    <w:rsid w:val="00BE3876"/>
    <w:rsid w:val="00BF0094"/>
    <w:rsid w:val="00BF369F"/>
    <w:rsid w:val="00C179A7"/>
    <w:rsid w:val="00C329F9"/>
    <w:rsid w:val="00C537D0"/>
    <w:rsid w:val="00C71FAF"/>
    <w:rsid w:val="00C8122C"/>
    <w:rsid w:val="00C83061"/>
    <w:rsid w:val="00CA3754"/>
    <w:rsid w:val="00CA3B5B"/>
    <w:rsid w:val="00CB67A9"/>
    <w:rsid w:val="00CB75DF"/>
    <w:rsid w:val="00CC050D"/>
    <w:rsid w:val="00CC1942"/>
    <w:rsid w:val="00CC6F4B"/>
    <w:rsid w:val="00CE3BE3"/>
    <w:rsid w:val="00CE5FBE"/>
    <w:rsid w:val="00CE6384"/>
    <w:rsid w:val="00D163CF"/>
    <w:rsid w:val="00D20C89"/>
    <w:rsid w:val="00D26666"/>
    <w:rsid w:val="00D40B1D"/>
    <w:rsid w:val="00D6178B"/>
    <w:rsid w:val="00D8241B"/>
    <w:rsid w:val="00D9344E"/>
    <w:rsid w:val="00DA34E6"/>
    <w:rsid w:val="00DA5C84"/>
    <w:rsid w:val="00DB470B"/>
    <w:rsid w:val="00DC18BD"/>
    <w:rsid w:val="00DF5890"/>
    <w:rsid w:val="00E0358B"/>
    <w:rsid w:val="00E04A03"/>
    <w:rsid w:val="00E1423C"/>
    <w:rsid w:val="00E6322D"/>
    <w:rsid w:val="00E64104"/>
    <w:rsid w:val="00E66EA4"/>
    <w:rsid w:val="00E7015D"/>
    <w:rsid w:val="00E94E57"/>
    <w:rsid w:val="00EA60A6"/>
    <w:rsid w:val="00EC0976"/>
    <w:rsid w:val="00ED5009"/>
    <w:rsid w:val="00ED5A4F"/>
    <w:rsid w:val="00EF68B0"/>
    <w:rsid w:val="00F015FE"/>
    <w:rsid w:val="00F01A9D"/>
    <w:rsid w:val="00F14377"/>
    <w:rsid w:val="00F32A3F"/>
    <w:rsid w:val="00F50E5D"/>
    <w:rsid w:val="00F60AF1"/>
    <w:rsid w:val="00F630AA"/>
    <w:rsid w:val="00F8597A"/>
    <w:rsid w:val="00F90778"/>
    <w:rsid w:val="00FB22C4"/>
    <w:rsid w:val="00FB4950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229</TotalTime>
  <Pages>3</Pages>
  <Words>1036</Words>
  <Characters>5906</Characters>
  <Application>Microsoft Office Word</Application>
  <DocSecurity>0</DocSecurity>
  <Lines>49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Elena Zazzetti (c)</cp:lastModifiedBy>
  <cp:revision>65</cp:revision>
  <cp:lastPrinted>2004-01-22T16:32:00Z</cp:lastPrinted>
  <dcterms:created xsi:type="dcterms:W3CDTF">2021-03-04T19:34:00Z</dcterms:created>
  <dcterms:modified xsi:type="dcterms:W3CDTF">2021-03-05T11:53:00Z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